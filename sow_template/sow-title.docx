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72011" w:rsidRDefault="00145BD8">
      <w:pPr>
        <w:pStyle w:val="RPCoverPageDate"/>
      </w:pPr>
      <w:r>
        <w:fldChar w:fldCharType="begin"/>
      </w:r>
      <w:r>
        <w:instrText xml:space="preserve"> DATE \@ "dd MMMM yyyy" </w:instrText>
      </w:r>
      <w:r>
        <w:fldChar w:fldCharType="separate"/>
      </w:r>
      <w:r w:rsidR="00FE2FB2">
        <w:rPr>
          <w:noProof/>
        </w:rPr>
        <w:t>27 April 2015</w:t>
      </w:r>
      <w:r>
        <w:fldChar w:fldCharType="end"/>
      </w:r>
    </w:p>
    <w:p w:rsidR="00F72011" w:rsidRPr="00541A5E" w:rsidRDefault="00981979" w:rsidP="00541A5E">
      <w:pPr>
        <w:pStyle w:val="RPCoverPageMainTitle"/>
      </w:pPr>
      <w:sdt>
        <w:sdtPr>
          <w:alias w:val="Title"/>
          <w:tag w:val=""/>
          <w:id w:val="1632833571"/>
          <w:placeholder>
            <w:docPart w:val="72BAD050BED84D64B7EE9D3340F41F5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80BAA">
            <w:t>&lt;&lt;SOW TITLE&gt;&gt;</w:t>
          </w:r>
        </w:sdtContent>
      </w:sdt>
      <w:r w:rsidR="008F3458">
        <w:tab/>
      </w:r>
      <w:r w:rsidR="008F3458">
        <w:tab/>
      </w:r>
    </w:p>
    <w:tbl>
      <w:tblPr>
        <w:tblStyle w:val="TableGrid"/>
        <w:tblW w:w="0" w:type="auto"/>
        <w:tblInd w:w="-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161F"/>
        <w:tblLook w:val="04A0" w:firstRow="1" w:lastRow="0" w:firstColumn="1" w:lastColumn="0" w:noHBand="0" w:noVBand="1"/>
      </w:tblPr>
      <w:tblGrid>
        <w:gridCol w:w="1134"/>
        <w:gridCol w:w="6982"/>
        <w:gridCol w:w="584"/>
      </w:tblGrid>
      <w:tr w:rsidR="00F72011">
        <w:trPr>
          <w:trHeight w:val="851"/>
        </w:trPr>
        <w:tc>
          <w:tcPr>
            <w:tcW w:w="1134" w:type="dxa"/>
            <w:shd w:val="clear" w:color="auto" w:fill="8E161F"/>
            <w:vAlign w:val="center"/>
          </w:tcPr>
          <w:p w:rsidR="00F72011" w:rsidRDefault="00F72011"/>
        </w:tc>
        <w:tc>
          <w:tcPr>
            <w:tcW w:w="6982" w:type="dxa"/>
            <w:shd w:val="clear" w:color="auto" w:fill="8E161F"/>
            <w:vAlign w:val="center"/>
          </w:tcPr>
          <w:p w:rsidR="00F72011" w:rsidRPr="00FD363F" w:rsidRDefault="005A6C79" w:rsidP="009122CE">
            <w:pPr>
              <w:pStyle w:val="RPCoverPageRedFlashText"/>
              <w:rPr>
                <w:rFonts w:ascii="Arial" w:hAnsi="Arial"/>
              </w:rPr>
            </w:pPr>
            <w:r>
              <w:rPr>
                <w:rFonts w:ascii="Arial" w:hAnsi="Arial"/>
              </w:rPr>
              <w:t>Statement of Work</w:t>
            </w:r>
          </w:p>
        </w:tc>
        <w:tc>
          <w:tcPr>
            <w:tcW w:w="584" w:type="dxa"/>
            <w:shd w:val="clear" w:color="auto" w:fill="8E161F"/>
            <w:vAlign w:val="center"/>
          </w:tcPr>
          <w:p w:rsidR="00F72011" w:rsidRDefault="00F72011"/>
        </w:tc>
      </w:tr>
    </w:tbl>
    <w:p w:rsidR="00F72011" w:rsidRDefault="00432F28">
      <w:pPr>
        <w:pStyle w:val="RPCoverPageToFromText"/>
      </w:pPr>
      <w:r>
        <w:rPr>
          <w:color w:val="8E161F"/>
        </w:rPr>
        <w:t>Presented to:</w:t>
      </w:r>
      <w:r w:rsidR="00387E85">
        <w:rPr>
          <w:color w:val="8E161F"/>
        </w:rPr>
        <w:tab/>
      </w:r>
      <w:r w:rsidR="00387E85">
        <w:fldChar w:fldCharType="begin"/>
      </w:r>
      <w:r w:rsidR="00387E85">
        <w:instrText xml:space="preserve"> docproperty "</w:instrText>
      </w:r>
      <w:r w:rsidR="004E26C6">
        <w:instrText>C</w:instrText>
      </w:r>
      <w:r w:rsidR="00387E85">
        <w:instrText>lient</w:instrText>
      </w:r>
      <w:r w:rsidR="004E26C6">
        <w:instrText>_N</w:instrText>
      </w:r>
      <w:r w:rsidR="00387E85">
        <w:instrText xml:space="preserve">ame" </w:instrText>
      </w:r>
      <w:r w:rsidR="00387E85">
        <w:fldChar w:fldCharType="separate"/>
      </w:r>
      <w:r w:rsidR="00713072">
        <w:t>&lt;&lt;CLIENT CONTACT&gt;&gt;</w:t>
      </w:r>
      <w:r w:rsidR="00387E85">
        <w:fldChar w:fldCharType="end"/>
      </w:r>
      <w:r w:rsidR="00387E85">
        <w:t>,</w:t>
      </w:r>
      <w:r w:rsidR="005A6C79">
        <w:t xml:space="preserve"> </w:t>
      </w:r>
      <w:r w:rsidR="00387E85">
        <w:fldChar w:fldCharType="begin"/>
      </w:r>
      <w:r w:rsidR="00387E85">
        <w:instrText xml:space="preserve"> DOCPROPERTY "</w:instrText>
      </w:r>
      <w:r w:rsidR="004E26C6">
        <w:instrText>Client</w:instrText>
      </w:r>
      <w:r w:rsidR="00387E85">
        <w:instrText>_</w:instrText>
      </w:r>
      <w:r w:rsidR="004E26C6">
        <w:instrText>C</w:instrText>
      </w:r>
      <w:r w:rsidR="00387E85">
        <w:instrText xml:space="preserve">ompany" </w:instrText>
      </w:r>
      <w:r w:rsidR="00387E85">
        <w:fldChar w:fldCharType="separate"/>
      </w:r>
      <w:r w:rsidR="00713072">
        <w:t>&lt;&lt;CLIENT COMPANY&gt;&gt;</w:t>
      </w:r>
      <w:r w:rsidR="00387E85">
        <w:fldChar w:fldCharType="end"/>
      </w:r>
    </w:p>
    <w:p w:rsidR="004117DC" w:rsidRDefault="00432F28" w:rsidP="004D6ECB">
      <w:pPr>
        <w:pStyle w:val="RPCoverPageToFromText"/>
      </w:pPr>
      <w:r>
        <w:rPr>
          <w:color w:val="8E161F"/>
        </w:rPr>
        <w:t>Presented by:</w:t>
      </w:r>
      <w:r w:rsidR="00387E85">
        <w:tab/>
      </w:r>
      <w:fldSimple w:instr=" DOCPROPERTY  Presenter  \* MERGEFORMAT ">
        <w:r w:rsidR="00713072">
          <w:t>&lt;&lt;RP AUTHOR&gt;&gt;</w:t>
        </w:r>
      </w:fldSimple>
      <w:r w:rsidR="00387E85">
        <w:t xml:space="preserve">, </w:t>
      </w:r>
      <w:r w:rsidR="00C43FF0">
        <w:t>RedPixie</w:t>
      </w:r>
      <w:r w:rsidR="00926C95">
        <w:t xml:space="preserve"> </w:t>
      </w:r>
    </w:p>
    <w:p w:rsidR="00C0308A" w:rsidRDefault="00C0308A" w:rsidP="004D6ECB">
      <w:pPr>
        <w:pStyle w:val="RPCoverPageToFromText"/>
      </w:pPr>
    </w:p>
    <w:p w:rsidR="00C0308A" w:rsidRDefault="00C0308A" w:rsidP="004D6ECB">
      <w:pPr>
        <w:pStyle w:val="RPCoverPageToFromText"/>
        <w:sectPr w:rsidR="00C0308A">
          <w:headerReference w:type="default" r:id="rId11"/>
          <w:pgSz w:w="11906" w:h="16838"/>
          <w:pgMar w:top="1134" w:right="1134" w:bottom="1134" w:left="1134" w:header="709" w:footer="709" w:gutter="1134"/>
          <w:cols w:space="720"/>
          <w:docGrid w:linePitch="360"/>
        </w:sectPr>
      </w:pPr>
    </w:p>
    <w:p w:rsidR="002D0635" w:rsidRDefault="002D0635" w:rsidP="00C0308A"/>
    <w:sectPr w:rsidR="002D0635" w:rsidSect="004928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1418" w:right="1134" w:bottom="1418" w:left="1134" w:header="709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979" w:rsidRDefault="00981979">
      <w:pPr>
        <w:spacing w:after="0" w:line="240" w:lineRule="auto"/>
      </w:pPr>
      <w:r>
        <w:separator/>
      </w:r>
    </w:p>
  </w:endnote>
  <w:endnote w:type="continuationSeparator" w:id="0">
    <w:p w:rsidR="00981979" w:rsidRDefault="00981979">
      <w:pPr>
        <w:spacing w:after="0" w:line="240" w:lineRule="auto"/>
      </w:pPr>
      <w:r>
        <w:continuationSeparator/>
      </w:r>
    </w:p>
  </w:endnote>
  <w:endnote w:type="continuationNotice" w:id="1">
    <w:p w:rsidR="00981979" w:rsidRDefault="009819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-01T">
    <w:altName w:val="Arial Rounded MT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763" w:rsidRDefault="00246763">
    <w:pPr>
      <w:pStyle w:val="Footer"/>
    </w:pPr>
  </w:p>
  <w:p w:rsidR="00246763" w:rsidRDefault="0024676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763" w:rsidRPr="00FD363F" w:rsidRDefault="00246763">
    <w:pPr>
      <w:pStyle w:val="Footer"/>
      <w:rPr>
        <w:rFonts w:ascii="Arial" w:hAnsi="Arial"/>
        <w:sz w:val="20"/>
        <w:szCs w:val="20"/>
      </w:rPr>
    </w:pPr>
    <w:r w:rsidRPr="00FD363F">
      <w:rPr>
        <w:rFonts w:ascii="Arial" w:hAnsi="Arial"/>
        <w:noProof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92320B" wp14:editId="2A92320C">
              <wp:simplePos x="0" y="0"/>
              <wp:positionH relativeFrom="margin">
                <wp:align>left</wp:align>
              </wp:positionH>
              <wp:positionV relativeFrom="paragraph">
                <wp:posOffset>-31751</wp:posOffset>
              </wp:positionV>
              <wp:extent cx="61055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055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FA69A5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480.7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" strokecolor="black [3213]">
              <w10:wrap anchorx="margin"/>
            </v:line>
          </w:pict>
        </mc:Fallback>
      </mc:AlternateContent>
    </w:r>
    <w:r w:rsidRPr="00FD363F">
      <w:rPr>
        <w:rFonts w:ascii="Arial" w:hAnsi="Arial"/>
        <w:sz w:val="20"/>
        <w:szCs w:val="20"/>
      </w:rPr>
      <w:t xml:space="preserve">Private and Confidential </w:t>
    </w:r>
    <w:r w:rsidRPr="00FD363F">
      <w:rPr>
        <w:rFonts w:ascii="Arial" w:hAnsi="Arial"/>
        <w:sz w:val="20"/>
        <w:szCs w:val="20"/>
      </w:rPr>
      <w:ptab w:relativeTo="margin" w:alignment="center" w:leader="none"/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DATE \@ "dd MMMM yyyy" </w:instrText>
    </w:r>
    <w:r>
      <w:rPr>
        <w:rFonts w:ascii="Arial" w:hAnsi="Arial"/>
        <w:sz w:val="20"/>
        <w:szCs w:val="20"/>
      </w:rPr>
      <w:fldChar w:fldCharType="separate"/>
    </w:r>
    <w:r w:rsidR="00FE2FB2">
      <w:rPr>
        <w:rFonts w:ascii="Arial" w:hAnsi="Arial"/>
        <w:noProof/>
        <w:sz w:val="20"/>
        <w:szCs w:val="20"/>
      </w:rPr>
      <w:t>27 April 2015</w:t>
    </w:r>
    <w:r>
      <w:rPr>
        <w:rFonts w:ascii="Arial" w:hAnsi="Arial"/>
        <w:sz w:val="20"/>
        <w:szCs w:val="20"/>
      </w:rPr>
      <w:fldChar w:fldCharType="end"/>
    </w:r>
    <w:r w:rsidRPr="00FD363F">
      <w:rPr>
        <w:rFonts w:ascii="Arial" w:hAnsi="Arial"/>
        <w:sz w:val="20"/>
        <w:szCs w:val="20"/>
      </w:rPr>
      <w:ptab w:relativeTo="margin" w:alignment="right" w:leader="none"/>
    </w:r>
    <w:r w:rsidRPr="00FD363F">
      <w:rPr>
        <w:rFonts w:ascii="Arial" w:hAnsi="Arial"/>
        <w:sz w:val="20"/>
        <w:szCs w:val="20"/>
      </w:rPr>
      <w:t xml:space="preserve">Page </w:t>
    </w:r>
    <w:r w:rsidRPr="00FD363F">
      <w:rPr>
        <w:rFonts w:ascii="Arial" w:hAnsi="Arial"/>
        <w:sz w:val="20"/>
        <w:szCs w:val="20"/>
      </w:rPr>
      <w:fldChar w:fldCharType="begin"/>
    </w:r>
    <w:r w:rsidRPr="00FD363F">
      <w:rPr>
        <w:rFonts w:ascii="Arial" w:hAnsi="Arial"/>
        <w:sz w:val="20"/>
        <w:szCs w:val="20"/>
      </w:rPr>
      <w:instrText xml:space="preserve"> PAGE   \* MERGEFORMAT </w:instrText>
    </w:r>
    <w:r w:rsidRPr="00FD363F">
      <w:rPr>
        <w:rFonts w:ascii="Arial" w:hAnsi="Arial"/>
        <w:sz w:val="20"/>
        <w:szCs w:val="20"/>
      </w:rPr>
      <w:fldChar w:fldCharType="separate"/>
    </w:r>
    <w:r w:rsidR="00492853">
      <w:rPr>
        <w:rFonts w:ascii="Arial" w:hAnsi="Arial"/>
        <w:noProof/>
        <w:sz w:val="20"/>
        <w:szCs w:val="20"/>
      </w:rPr>
      <w:t>2</w:t>
    </w:r>
    <w:r w:rsidRPr="00FD363F">
      <w:rPr>
        <w:rFonts w:ascii="Arial" w:hAnsi="Arial"/>
        <w:noProof/>
        <w:sz w:val="20"/>
        <w:szCs w:val="20"/>
      </w:rPr>
      <w:fldChar w:fldCharType="end"/>
    </w:r>
    <w:r w:rsidRPr="00FD363F">
      <w:rPr>
        <w:rFonts w:ascii="Arial" w:hAnsi="Arial"/>
        <w:noProof/>
        <w:sz w:val="20"/>
        <w:szCs w:val="20"/>
      </w:rPr>
      <w:t xml:space="preserve"> of </w:t>
    </w:r>
    <w:r w:rsidRPr="00FD363F">
      <w:rPr>
        <w:rFonts w:ascii="Arial" w:hAnsi="Arial"/>
        <w:noProof/>
        <w:sz w:val="20"/>
        <w:szCs w:val="20"/>
      </w:rPr>
      <w:fldChar w:fldCharType="begin"/>
    </w:r>
    <w:r w:rsidRPr="00FD363F">
      <w:rPr>
        <w:rFonts w:ascii="Arial" w:hAnsi="Arial"/>
        <w:noProof/>
        <w:sz w:val="20"/>
        <w:szCs w:val="20"/>
      </w:rPr>
      <w:instrText xml:space="preserve"> NUMPAGES  \* Arabic  \* MERGEFORMAT </w:instrText>
    </w:r>
    <w:r w:rsidRPr="00FD363F">
      <w:rPr>
        <w:rFonts w:ascii="Arial" w:hAnsi="Arial"/>
        <w:noProof/>
        <w:sz w:val="20"/>
        <w:szCs w:val="20"/>
      </w:rPr>
      <w:fldChar w:fldCharType="separate"/>
    </w:r>
    <w:r w:rsidR="00492853">
      <w:rPr>
        <w:rFonts w:ascii="Arial" w:hAnsi="Arial"/>
        <w:noProof/>
        <w:sz w:val="20"/>
        <w:szCs w:val="20"/>
      </w:rPr>
      <w:t>2</w:t>
    </w:r>
    <w:r w:rsidRPr="00FD363F">
      <w:rPr>
        <w:rFonts w:ascii="Arial" w:hAnsi="Arial"/>
        <w:noProof/>
        <w:sz w:val="20"/>
        <w:szCs w:val="20"/>
      </w:rPr>
      <w:fldChar w:fldCharType="end"/>
    </w:r>
  </w:p>
  <w:p w:rsidR="00246763" w:rsidRDefault="0024676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763" w:rsidRDefault="002467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979" w:rsidRDefault="00981979">
      <w:pPr>
        <w:spacing w:after="0" w:line="240" w:lineRule="auto"/>
      </w:pPr>
      <w:r>
        <w:separator/>
      </w:r>
    </w:p>
  </w:footnote>
  <w:footnote w:type="continuationSeparator" w:id="0">
    <w:p w:rsidR="00981979" w:rsidRDefault="00981979">
      <w:pPr>
        <w:spacing w:after="0" w:line="240" w:lineRule="auto"/>
      </w:pPr>
      <w:r>
        <w:continuationSeparator/>
      </w:r>
    </w:p>
  </w:footnote>
  <w:footnote w:type="continuationNotice" w:id="1">
    <w:p w:rsidR="00981979" w:rsidRDefault="009819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763" w:rsidRDefault="00246763">
    <w:pPr>
      <w:pStyle w:val="Header"/>
    </w:pPr>
    <w:r>
      <w:rPr>
        <w:rFonts w:eastAsia="Calibri" w:cs="Arial"/>
        <w:b/>
        <w:bCs/>
        <w:noProof/>
        <w:sz w:val="36"/>
        <w:szCs w:val="36"/>
        <w:lang w:eastAsia="en-GB"/>
      </w:rPr>
      <w:drawing>
        <wp:anchor distT="0" distB="0" distL="114300" distR="114300" simplePos="0" relativeHeight="251658241" behindDoc="1" locked="0" layoutInCell="1" allowOverlap="1" wp14:anchorId="2A923207" wp14:editId="6A173F57">
          <wp:simplePos x="0" y="0"/>
          <wp:positionH relativeFrom="page">
            <wp:posOffset>0</wp:posOffset>
          </wp:positionH>
          <wp:positionV relativeFrom="paragraph">
            <wp:posOffset>1063889</wp:posOffset>
          </wp:positionV>
          <wp:extent cx="8028210" cy="5082053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5454 RedPixie BrandBoard _ Generi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78" b="12679"/>
                  <a:stretch/>
                </pic:blipFill>
                <pic:spPr bwMode="auto">
                  <a:xfrm>
                    <a:off x="0" y="0"/>
                    <a:ext cx="8044073" cy="50920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2A923209" wp14:editId="2A92320A">
          <wp:simplePos x="0" y="0"/>
          <wp:positionH relativeFrom="column">
            <wp:posOffset>-755650</wp:posOffset>
          </wp:positionH>
          <wp:positionV relativeFrom="paragraph">
            <wp:posOffset>79375</wp:posOffset>
          </wp:positionV>
          <wp:extent cx="1597025" cy="685800"/>
          <wp:effectExtent l="0" t="0" r="3175" b="0"/>
          <wp:wrapThrough wrapText="bothSides">
            <wp:wrapPolygon edited="0">
              <wp:start x="5840" y="0"/>
              <wp:lineTo x="0" y="12800"/>
              <wp:lineTo x="0" y="20800"/>
              <wp:lineTo x="21299" y="20800"/>
              <wp:lineTo x="21299" y="12800"/>
              <wp:lineTo x="18895" y="12800"/>
              <wp:lineTo x="15459" y="0"/>
              <wp:lineTo x="584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dpixie-logo-no-stra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025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763" w:rsidRDefault="00246763">
    <w:pPr>
      <w:pStyle w:val="Header"/>
    </w:pPr>
  </w:p>
  <w:p w:rsidR="00246763" w:rsidRDefault="0024676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763" w:rsidRDefault="00246763">
    <w:pPr>
      <w:pStyle w:val="Header"/>
    </w:pPr>
  </w:p>
  <w:p w:rsidR="00246763" w:rsidRDefault="0024676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763" w:rsidRDefault="002467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E5180"/>
    <w:multiLevelType w:val="multilevel"/>
    <w:tmpl w:val="0D2EEB58"/>
    <w:lvl w:ilvl="0">
      <w:start w:val="1"/>
      <w:numFmt w:val="decimal"/>
      <w:pStyle w:val="LOLglOtherL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OLglOtherL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LOLglOtherL3"/>
      <w:lvlText w:val="%1.%2.%3"/>
      <w:lvlJc w:val="left"/>
      <w:pPr>
        <w:tabs>
          <w:tab w:val="num" w:pos="1699"/>
        </w:tabs>
        <w:ind w:left="1699" w:hanging="979"/>
      </w:pPr>
      <w:rPr>
        <w:rFonts w:hint="default"/>
        <w:b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LOLglOtherL4"/>
      <w:lvlText w:val="(%4)"/>
      <w:lvlJc w:val="left"/>
      <w:pPr>
        <w:tabs>
          <w:tab w:val="num" w:pos="2419"/>
        </w:tabs>
        <w:ind w:left="2419" w:hanging="720"/>
      </w:pPr>
      <w:rPr>
        <w:rFonts w:hint="default"/>
        <w:b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LOLglOtherL5"/>
      <w:lvlText w:val="(%5)"/>
      <w:lvlJc w:val="left"/>
      <w:pPr>
        <w:tabs>
          <w:tab w:val="num" w:pos="3139"/>
        </w:tabs>
        <w:ind w:left="3139" w:hanging="720"/>
      </w:pPr>
      <w:rPr>
        <w:rFonts w:hint="default"/>
        <w:b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pStyle w:val="LOLglOtherL6"/>
      <w:lvlText w:val="(%6)"/>
      <w:lvlJc w:val="left"/>
      <w:pPr>
        <w:tabs>
          <w:tab w:val="num" w:pos="3859"/>
        </w:tabs>
        <w:ind w:left="3859" w:hanging="720"/>
      </w:pPr>
      <w:rPr>
        <w:rFonts w:hint="default"/>
        <w:b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LOLglOtherL7"/>
      <w:lvlText w:val="(%7)"/>
      <w:lvlJc w:val="left"/>
      <w:pPr>
        <w:tabs>
          <w:tab w:val="num" w:pos="4579"/>
        </w:tabs>
        <w:ind w:left="4579" w:hanging="720"/>
      </w:pPr>
      <w:rPr>
        <w:rFonts w:hint="default"/>
        <w:b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8DC0C70"/>
    <w:multiLevelType w:val="hybridMultilevel"/>
    <w:tmpl w:val="CD502574"/>
    <w:lvl w:ilvl="0" w:tplc="8CC03C8A">
      <w:start w:val="1"/>
      <w:numFmt w:val="lowerRoman"/>
      <w:pStyle w:val="RPCaption"/>
      <w:lvlText w:val="figure 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139EF"/>
    <w:multiLevelType w:val="hybridMultilevel"/>
    <w:tmpl w:val="8C2E6130"/>
    <w:lvl w:ilvl="0" w:tplc="BA5028D2">
      <w:start w:val="1"/>
      <w:numFmt w:val="lowerRoman"/>
      <w:pStyle w:val="AgtLevel1Heading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pStyle w:val="AgtLevel2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00915"/>
    <w:multiLevelType w:val="hybridMultilevel"/>
    <w:tmpl w:val="2BF253C0"/>
    <w:lvl w:ilvl="0" w:tplc="4C48F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0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1CC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4AC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E5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E0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CA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0C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6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9C5FE3"/>
    <w:multiLevelType w:val="multilevel"/>
    <w:tmpl w:val="B77E018A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60"/>
        </w:tabs>
        <w:ind w:left="1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30"/>
        </w:tabs>
        <w:ind w:left="18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60"/>
        </w:tabs>
        <w:ind w:left="2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30"/>
        </w:tabs>
        <w:ind w:left="2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60"/>
        </w:tabs>
        <w:ind w:left="3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30"/>
        </w:tabs>
        <w:ind w:left="40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60"/>
        </w:tabs>
        <w:ind w:left="4760" w:hanging="1800"/>
      </w:pPr>
      <w:rPr>
        <w:rFonts w:hint="default"/>
      </w:rPr>
    </w:lvl>
  </w:abstractNum>
  <w:abstractNum w:abstractNumId="5">
    <w:nsid w:val="16FE4F15"/>
    <w:multiLevelType w:val="hybridMultilevel"/>
    <w:tmpl w:val="3552DE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4A2961"/>
    <w:multiLevelType w:val="hybridMultilevel"/>
    <w:tmpl w:val="150CB628"/>
    <w:lvl w:ilvl="0" w:tplc="5FFA7D2C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B798B486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23842687"/>
    <w:multiLevelType w:val="hybridMultilevel"/>
    <w:tmpl w:val="49AE2352"/>
    <w:lvl w:ilvl="0" w:tplc="A606D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E63C5"/>
    <w:multiLevelType w:val="multilevel"/>
    <w:tmpl w:val="91B8EA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>
    <w:nsid w:val="32BF04F9"/>
    <w:multiLevelType w:val="hybridMultilevel"/>
    <w:tmpl w:val="DF38EFC8"/>
    <w:lvl w:ilvl="0" w:tplc="8E5E2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1031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EA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E8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8A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6E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CC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84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0F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7D52BB3"/>
    <w:multiLevelType w:val="multilevel"/>
    <w:tmpl w:val="74C428D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9C46261"/>
    <w:multiLevelType w:val="hybridMultilevel"/>
    <w:tmpl w:val="728845B2"/>
    <w:lvl w:ilvl="0" w:tplc="840063B4">
      <w:start w:val="1"/>
      <w:numFmt w:val="bullet"/>
      <w:pStyle w:val="RPBulletLevel1"/>
      <w:lvlText w:val="•"/>
      <w:lvlJc w:val="left"/>
      <w:pPr>
        <w:ind w:left="1080" w:hanging="360"/>
      </w:pPr>
      <w:rPr>
        <w:rFonts w:ascii="Arial" w:hAnsi="Arial" w:hint="default"/>
        <w:color w:val="B5121B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5F4723"/>
    <w:multiLevelType w:val="hybridMultilevel"/>
    <w:tmpl w:val="460EFD2A"/>
    <w:lvl w:ilvl="0" w:tplc="F0E4F852">
      <w:start w:val="2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38BFC6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B4F10A">
      <w:start w:val="1"/>
      <w:numFmt w:val="decimal"/>
      <w:lvlText w:val="(%4)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A9132A"/>
    <w:multiLevelType w:val="multilevel"/>
    <w:tmpl w:val="EF78880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48E00F4C"/>
    <w:multiLevelType w:val="multilevel"/>
    <w:tmpl w:val="3B3E323A"/>
    <w:name w:val="sch_style1"/>
    <w:lvl w:ilvl="0">
      <w:start w:val="1"/>
      <w:numFmt w:val="decimal"/>
      <w:pStyle w:val="Sch1styleclause"/>
      <w:lvlText w:val="%1."/>
      <w:lvlJc w:val="left"/>
      <w:pPr>
        <w:tabs>
          <w:tab w:val="num" w:pos="720"/>
        </w:tabs>
        <w:ind w:left="720" w:hanging="720"/>
      </w:pPr>
      <w:rPr>
        <w:rFonts w:ascii="Microsoft Sans Serif" w:hAnsi="Microsoft Sans Serif" w:hint="default"/>
        <w:b/>
        <w:i w:val="0"/>
        <w:caps/>
        <w:sz w:val="22"/>
      </w:rPr>
    </w:lvl>
    <w:lvl w:ilvl="1">
      <w:start w:val="1"/>
      <w:numFmt w:val="decimal"/>
      <w:pStyle w:val="Sch1stylesubclause"/>
      <w:lvlText w:val="%1.%2"/>
      <w:lvlJc w:val="left"/>
      <w:pPr>
        <w:tabs>
          <w:tab w:val="num" w:pos="1582"/>
        </w:tabs>
        <w:ind w:left="1582" w:hanging="862"/>
      </w:pPr>
      <w:rPr>
        <w:rFonts w:ascii="Microsoft Sans Serif" w:hAnsi="Microsoft Sans Serif" w:hint="default"/>
        <w:b w:val="0"/>
        <w:i w:val="0"/>
        <w:caps w:val="0"/>
        <w:sz w:val="22"/>
      </w:rPr>
    </w:lvl>
    <w:lvl w:ilvl="2">
      <w:start w:val="1"/>
      <w:numFmt w:val="decimal"/>
      <w:pStyle w:val="Sch1stylepara"/>
      <w:lvlText w:val="%1.%2.%3"/>
      <w:lvlJc w:val="left"/>
      <w:pPr>
        <w:tabs>
          <w:tab w:val="num" w:pos="2591"/>
        </w:tabs>
        <w:ind w:left="2591" w:hanging="1009"/>
      </w:pPr>
      <w:rPr>
        <w:rFonts w:ascii="Microsoft Sans Serif" w:hAnsi="Microsoft Sans Serif" w:hint="default"/>
        <w:b w:val="0"/>
        <w:i w:val="0"/>
        <w:sz w:val="22"/>
      </w:rPr>
    </w:lvl>
    <w:lvl w:ilvl="3">
      <w:start w:val="1"/>
      <w:numFmt w:val="decimal"/>
      <w:pStyle w:val="Sch1stylesubpara"/>
      <w:lvlText w:val="%1.%2.%3.%4"/>
      <w:lvlJc w:val="left"/>
      <w:pPr>
        <w:tabs>
          <w:tab w:val="num" w:pos="3686"/>
        </w:tabs>
        <w:ind w:left="3686" w:hanging="1095"/>
      </w:pPr>
      <w:rPr>
        <w:rFonts w:ascii="Microsoft Sans Serif" w:hAnsi="Microsoft Sans Serif" w:hint="default"/>
        <w:b w:val="0"/>
        <w:i w:val="0"/>
        <w:sz w:val="22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5">
    <w:nsid w:val="4930783A"/>
    <w:multiLevelType w:val="multilevel"/>
    <w:tmpl w:val="367A645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66081FEB"/>
    <w:multiLevelType w:val="multilevel"/>
    <w:tmpl w:val="503443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76310A5"/>
    <w:multiLevelType w:val="hybridMultilevel"/>
    <w:tmpl w:val="5A60A366"/>
    <w:lvl w:ilvl="0" w:tplc="E74E234E">
      <w:start w:val="1"/>
      <w:numFmt w:val="decimal"/>
      <w:lvlText w:val="%1."/>
      <w:lvlJc w:val="left"/>
      <w:pPr>
        <w:ind w:left="720" w:hanging="360"/>
      </w:pPr>
      <w:rPr>
        <w:rFonts w:ascii="Calibri" w:eastAsia="MS Mincho" w:hAnsi="Calibri" w:cs="Calibr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C86A65"/>
    <w:multiLevelType w:val="hybridMultilevel"/>
    <w:tmpl w:val="0916F740"/>
    <w:lvl w:ilvl="0" w:tplc="A606D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F07B5"/>
    <w:multiLevelType w:val="hybridMultilevel"/>
    <w:tmpl w:val="C32E352C"/>
    <w:lvl w:ilvl="0" w:tplc="AD8694C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D93145"/>
    <w:multiLevelType w:val="hybridMultilevel"/>
    <w:tmpl w:val="B032F292"/>
    <w:lvl w:ilvl="0" w:tplc="7CBE1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480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C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CEE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E8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AC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A1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2C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8BE6E93"/>
    <w:multiLevelType w:val="hybridMultilevel"/>
    <w:tmpl w:val="AEAEB4F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9"/>
  </w:num>
  <w:num w:numId="5">
    <w:abstractNumId w:val="15"/>
  </w:num>
  <w:num w:numId="6">
    <w:abstractNumId w:val="14"/>
  </w:num>
  <w:num w:numId="7">
    <w:abstractNumId w:val="21"/>
  </w:num>
  <w:num w:numId="8">
    <w:abstractNumId w:val="8"/>
  </w:num>
  <w:num w:numId="9">
    <w:abstractNumId w:val="16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  <w:num w:numId="14">
    <w:abstractNumId w:val="13"/>
  </w:num>
  <w:num w:numId="15">
    <w:abstractNumId w:val="10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1"/>
  </w:num>
  <w:num w:numId="19">
    <w:abstractNumId w:val="9"/>
  </w:num>
  <w:num w:numId="20">
    <w:abstractNumId w:val="20"/>
  </w:num>
  <w:num w:numId="21">
    <w:abstractNumId w:val="3"/>
  </w:num>
  <w:num w:numId="22">
    <w:abstractNumId w:val="18"/>
  </w:num>
  <w:num w:numId="23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72"/>
    <w:rsid w:val="00000278"/>
    <w:rsid w:val="0000221F"/>
    <w:rsid w:val="000032D1"/>
    <w:rsid w:val="00006A07"/>
    <w:rsid w:val="00011760"/>
    <w:rsid w:val="00014EAB"/>
    <w:rsid w:val="00015229"/>
    <w:rsid w:val="00030CFE"/>
    <w:rsid w:val="00034363"/>
    <w:rsid w:val="00047B6F"/>
    <w:rsid w:val="000511D4"/>
    <w:rsid w:val="00056895"/>
    <w:rsid w:val="000663A7"/>
    <w:rsid w:val="00080BAA"/>
    <w:rsid w:val="00082EEF"/>
    <w:rsid w:val="00094493"/>
    <w:rsid w:val="00096B63"/>
    <w:rsid w:val="000A7A1B"/>
    <w:rsid w:val="000C2FC6"/>
    <w:rsid w:val="000C4D16"/>
    <w:rsid w:val="000D06AC"/>
    <w:rsid w:val="000D3271"/>
    <w:rsid w:val="000E0FFF"/>
    <w:rsid w:val="000F6408"/>
    <w:rsid w:val="00104D66"/>
    <w:rsid w:val="00116F08"/>
    <w:rsid w:val="00145BD8"/>
    <w:rsid w:val="00170D3D"/>
    <w:rsid w:val="00175AE8"/>
    <w:rsid w:val="00187A05"/>
    <w:rsid w:val="00195292"/>
    <w:rsid w:val="001C4FED"/>
    <w:rsid w:val="001D3EA4"/>
    <w:rsid w:val="0021578E"/>
    <w:rsid w:val="002356C4"/>
    <w:rsid w:val="00236D6F"/>
    <w:rsid w:val="00246763"/>
    <w:rsid w:val="002473AE"/>
    <w:rsid w:val="00250051"/>
    <w:rsid w:val="00251519"/>
    <w:rsid w:val="002568AC"/>
    <w:rsid w:val="00265E3E"/>
    <w:rsid w:val="00284E91"/>
    <w:rsid w:val="002A6DC0"/>
    <w:rsid w:val="002B047B"/>
    <w:rsid w:val="002C021C"/>
    <w:rsid w:val="002D0635"/>
    <w:rsid w:val="00303DD3"/>
    <w:rsid w:val="00313B48"/>
    <w:rsid w:val="00313BD3"/>
    <w:rsid w:val="003254FE"/>
    <w:rsid w:val="003377B2"/>
    <w:rsid w:val="00344164"/>
    <w:rsid w:val="00351399"/>
    <w:rsid w:val="00360EEF"/>
    <w:rsid w:val="00361AD2"/>
    <w:rsid w:val="003624C7"/>
    <w:rsid w:val="003708A3"/>
    <w:rsid w:val="00387E85"/>
    <w:rsid w:val="003A770C"/>
    <w:rsid w:val="003D31FB"/>
    <w:rsid w:val="003E40DF"/>
    <w:rsid w:val="003E7ABC"/>
    <w:rsid w:val="003F25F8"/>
    <w:rsid w:val="003F7EAF"/>
    <w:rsid w:val="0040219F"/>
    <w:rsid w:val="004079C8"/>
    <w:rsid w:val="004117DC"/>
    <w:rsid w:val="004176B1"/>
    <w:rsid w:val="00417DCE"/>
    <w:rsid w:val="00432F28"/>
    <w:rsid w:val="004524C1"/>
    <w:rsid w:val="00462A00"/>
    <w:rsid w:val="00465CC8"/>
    <w:rsid w:val="004750A2"/>
    <w:rsid w:val="0049199A"/>
    <w:rsid w:val="00492853"/>
    <w:rsid w:val="004A41B2"/>
    <w:rsid w:val="004A567B"/>
    <w:rsid w:val="004A6203"/>
    <w:rsid w:val="004B4AD3"/>
    <w:rsid w:val="004B543A"/>
    <w:rsid w:val="004D0A33"/>
    <w:rsid w:val="004D491A"/>
    <w:rsid w:val="004D5A90"/>
    <w:rsid w:val="004D6ECB"/>
    <w:rsid w:val="004E26C6"/>
    <w:rsid w:val="004F11AC"/>
    <w:rsid w:val="004F3308"/>
    <w:rsid w:val="004F560E"/>
    <w:rsid w:val="004F69BC"/>
    <w:rsid w:val="004F6A0C"/>
    <w:rsid w:val="004F7055"/>
    <w:rsid w:val="00503992"/>
    <w:rsid w:val="0052154C"/>
    <w:rsid w:val="005338B0"/>
    <w:rsid w:val="00541A5E"/>
    <w:rsid w:val="00553E14"/>
    <w:rsid w:val="0056133A"/>
    <w:rsid w:val="0056499B"/>
    <w:rsid w:val="0058476D"/>
    <w:rsid w:val="00590E69"/>
    <w:rsid w:val="005A6C79"/>
    <w:rsid w:val="005D4860"/>
    <w:rsid w:val="005F19DA"/>
    <w:rsid w:val="005F496F"/>
    <w:rsid w:val="00614877"/>
    <w:rsid w:val="006205B7"/>
    <w:rsid w:val="00620DE6"/>
    <w:rsid w:val="00626525"/>
    <w:rsid w:val="00627FE0"/>
    <w:rsid w:val="0064589B"/>
    <w:rsid w:val="00654DAD"/>
    <w:rsid w:val="006578D2"/>
    <w:rsid w:val="00660DF7"/>
    <w:rsid w:val="006630EC"/>
    <w:rsid w:val="0066340B"/>
    <w:rsid w:val="00665BE7"/>
    <w:rsid w:val="006733F9"/>
    <w:rsid w:val="00673C7F"/>
    <w:rsid w:val="006867A8"/>
    <w:rsid w:val="006C0036"/>
    <w:rsid w:val="006C74B7"/>
    <w:rsid w:val="006D25FB"/>
    <w:rsid w:val="006F6D97"/>
    <w:rsid w:val="0070404A"/>
    <w:rsid w:val="00713072"/>
    <w:rsid w:val="0072494C"/>
    <w:rsid w:val="007357F0"/>
    <w:rsid w:val="00737D0F"/>
    <w:rsid w:val="007439F6"/>
    <w:rsid w:val="00743AFD"/>
    <w:rsid w:val="00750A7F"/>
    <w:rsid w:val="007743A1"/>
    <w:rsid w:val="00782E31"/>
    <w:rsid w:val="007925A1"/>
    <w:rsid w:val="007C45EB"/>
    <w:rsid w:val="007E14E9"/>
    <w:rsid w:val="007E1680"/>
    <w:rsid w:val="007F3E87"/>
    <w:rsid w:val="00811AC7"/>
    <w:rsid w:val="00820CE2"/>
    <w:rsid w:val="008218F2"/>
    <w:rsid w:val="00823988"/>
    <w:rsid w:val="0082642B"/>
    <w:rsid w:val="00835C0B"/>
    <w:rsid w:val="008373EB"/>
    <w:rsid w:val="00846119"/>
    <w:rsid w:val="00861072"/>
    <w:rsid w:val="00861825"/>
    <w:rsid w:val="008665FC"/>
    <w:rsid w:val="008737D5"/>
    <w:rsid w:val="00875C10"/>
    <w:rsid w:val="00893356"/>
    <w:rsid w:val="008A60DD"/>
    <w:rsid w:val="008B5B4C"/>
    <w:rsid w:val="008C1419"/>
    <w:rsid w:val="008C237C"/>
    <w:rsid w:val="008D3500"/>
    <w:rsid w:val="008E567B"/>
    <w:rsid w:val="008F3458"/>
    <w:rsid w:val="009122CE"/>
    <w:rsid w:val="00926C95"/>
    <w:rsid w:val="00930BEC"/>
    <w:rsid w:val="009321A2"/>
    <w:rsid w:val="00933F38"/>
    <w:rsid w:val="00945BA2"/>
    <w:rsid w:val="0094762B"/>
    <w:rsid w:val="0096416B"/>
    <w:rsid w:val="009725E4"/>
    <w:rsid w:val="00981513"/>
    <w:rsid w:val="00981979"/>
    <w:rsid w:val="009A4117"/>
    <w:rsid w:val="009A41CE"/>
    <w:rsid w:val="009A5623"/>
    <w:rsid w:val="009B1E97"/>
    <w:rsid w:val="009D0C91"/>
    <w:rsid w:val="009D3440"/>
    <w:rsid w:val="00A055EB"/>
    <w:rsid w:val="00A23E3D"/>
    <w:rsid w:val="00A30565"/>
    <w:rsid w:val="00A327F6"/>
    <w:rsid w:val="00A40CB3"/>
    <w:rsid w:val="00A50EBC"/>
    <w:rsid w:val="00A52D9D"/>
    <w:rsid w:val="00A5480B"/>
    <w:rsid w:val="00A701DD"/>
    <w:rsid w:val="00A84248"/>
    <w:rsid w:val="00A862D3"/>
    <w:rsid w:val="00A86F1A"/>
    <w:rsid w:val="00A92BE7"/>
    <w:rsid w:val="00A93848"/>
    <w:rsid w:val="00AA480B"/>
    <w:rsid w:val="00AB34F0"/>
    <w:rsid w:val="00AB6497"/>
    <w:rsid w:val="00AB6690"/>
    <w:rsid w:val="00AD4D89"/>
    <w:rsid w:val="00AE0712"/>
    <w:rsid w:val="00AE61B5"/>
    <w:rsid w:val="00AF2736"/>
    <w:rsid w:val="00AF2B91"/>
    <w:rsid w:val="00AF3078"/>
    <w:rsid w:val="00AF32C9"/>
    <w:rsid w:val="00B11E54"/>
    <w:rsid w:val="00B138AA"/>
    <w:rsid w:val="00B13EE0"/>
    <w:rsid w:val="00B170F0"/>
    <w:rsid w:val="00B2595D"/>
    <w:rsid w:val="00B32462"/>
    <w:rsid w:val="00B613FA"/>
    <w:rsid w:val="00B64F29"/>
    <w:rsid w:val="00B747D0"/>
    <w:rsid w:val="00B87891"/>
    <w:rsid w:val="00B97050"/>
    <w:rsid w:val="00BA35F0"/>
    <w:rsid w:val="00BB347E"/>
    <w:rsid w:val="00BC700D"/>
    <w:rsid w:val="00BE0950"/>
    <w:rsid w:val="00BE5C3C"/>
    <w:rsid w:val="00C0019B"/>
    <w:rsid w:val="00C0308A"/>
    <w:rsid w:val="00C30355"/>
    <w:rsid w:val="00C30DBA"/>
    <w:rsid w:val="00C3492C"/>
    <w:rsid w:val="00C36609"/>
    <w:rsid w:val="00C4208B"/>
    <w:rsid w:val="00C43FF0"/>
    <w:rsid w:val="00C45995"/>
    <w:rsid w:val="00C467BD"/>
    <w:rsid w:val="00C8407C"/>
    <w:rsid w:val="00C86DA7"/>
    <w:rsid w:val="00C87214"/>
    <w:rsid w:val="00C90243"/>
    <w:rsid w:val="00C97E2A"/>
    <w:rsid w:val="00CA5EEC"/>
    <w:rsid w:val="00CA773D"/>
    <w:rsid w:val="00CB385F"/>
    <w:rsid w:val="00CC06AB"/>
    <w:rsid w:val="00D05F25"/>
    <w:rsid w:val="00D238DF"/>
    <w:rsid w:val="00D44A73"/>
    <w:rsid w:val="00D71486"/>
    <w:rsid w:val="00D845DF"/>
    <w:rsid w:val="00D9423F"/>
    <w:rsid w:val="00DD6521"/>
    <w:rsid w:val="00DD777D"/>
    <w:rsid w:val="00DE7E86"/>
    <w:rsid w:val="00DF19C4"/>
    <w:rsid w:val="00DF7C10"/>
    <w:rsid w:val="00E112B1"/>
    <w:rsid w:val="00E12E53"/>
    <w:rsid w:val="00E16619"/>
    <w:rsid w:val="00E329EF"/>
    <w:rsid w:val="00E46DF0"/>
    <w:rsid w:val="00E5078C"/>
    <w:rsid w:val="00E5503B"/>
    <w:rsid w:val="00E63189"/>
    <w:rsid w:val="00E6698B"/>
    <w:rsid w:val="00E7179F"/>
    <w:rsid w:val="00E74F74"/>
    <w:rsid w:val="00E82BC9"/>
    <w:rsid w:val="00E8547E"/>
    <w:rsid w:val="00E87AB5"/>
    <w:rsid w:val="00E9240C"/>
    <w:rsid w:val="00E97407"/>
    <w:rsid w:val="00EE0A87"/>
    <w:rsid w:val="00EF0F38"/>
    <w:rsid w:val="00EF4320"/>
    <w:rsid w:val="00EF5467"/>
    <w:rsid w:val="00F23AB0"/>
    <w:rsid w:val="00F40D3E"/>
    <w:rsid w:val="00F52A5D"/>
    <w:rsid w:val="00F72011"/>
    <w:rsid w:val="00F96CCA"/>
    <w:rsid w:val="00FB27BC"/>
    <w:rsid w:val="00FC2BBD"/>
    <w:rsid w:val="00FD106B"/>
    <w:rsid w:val="00FD363F"/>
    <w:rsid w:val="00FE2FB2"/>
    <w:rsid w:val="00FE4F5F"/>
    <w:rsid w:val="00FF317B"/>
    <w:rsid w:val="00FF524F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4476D69-16BD-4B0C-B93B-D0C2A786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E2FB2"/>
    <w:rPr>
      <w:lang w:val="en-GB"/>
    </w:rPr>
  </w:style>
  <w:style w:type="paragraph" w:styleId="Heading1">
    <w:name w:val="heading 1"/>
    <w:basedOn w:val="Normal"/>
    <w:next w:val="Normal"/>
    <w:link w:val="Heading1Char"/>
    <w:rsid w:val="00FE2FB2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rsid w:val="00FE2FB2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FE2FB2"/>
    <w:pPr>
      <w:spacing w:after="240" w:line="240" w:lineRule="auto"/>
      <w:ind w:left="2136" w:hanging="720"/>
      <w:jc w:val="both"/>
      <w:outlineLvl w:val="2"/>
    </w:pPr>
    <w:rPr>
      <w:rFonts w:ascii="BR-01T" w:eastAsia="Times New Roman" w:hAnsi="BR-01T" w:cs="Times New Roman"/>
      <w:sz w:val="26"/>
      <w:szCs w:val="20"/>
      <w:lang w:val="en-US"/>
    </w:rPr>
  </w:style>
  <w:style w:type="paragraph" w:styleId="Heading4">
    <w:name w:val="heading 4"/>
    <w:basedOn w:val="Normal"/>
    <w:next w:val="Normal"/>
    <w:link w:val="Heading4Char"/>
    <w:rsid w:val="00FE2FB2"/>
    <w:pPr>
      <w:spacing w:after="240" w:line="360" w:lineRule="auto"/>
      <w:outlineLvl w:val="3"/>
    </w:pPr>
    <w:rPr>
      <w:rFonts w:ascii="BR-01T" w:eastAsia="Times New Roman" w:hAnsi="BR-01T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rsid w:val="00FE2FB2"/>
    <w:p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FE2FB2"/>
    <w:p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rsid w:val="00FE2FB2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rsid w:val="00FE2FB2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FE2FB2"/>
    <w:p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  <w:rsid w:val="00FE2FB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E2FB2"/>
  </w:style>
  <w:style w:type="character" w:customStyle="1" w:styleId="Heading1Char">
    <w:name w:val="Heading 1 Char"/>
    <w:basedOn w:val="DefaultParagraphFont"/>
    <w:link w:val="Heading1"/>
    <w:rsid w:val="00FE2FB2"/>
    <w:rPr>
      <w:rFonts w:ascii="Calibri" w:eastAsiaTheme="majorEastAsia" w:hAnsi="Calibr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FE2FB2"/>
    <w:rPr>
      <w:rFonts w:ascii="Calibri" w:eastAsiaTheme="majorEastAsia" w:hAnsi="Calibri" w:cstheme="majorBidi"/>
      <w:color w:val="365F91" w:themeColor="accent1" w:themeShade="BF"/>
      <w:sz w:val="26"/>
      <w:szCs w:val="26"/>
      <w:lang w:val="en-GB"/>
    </w:rPr>
  </w:style>
  <w:style w:type="paragraph" w:customStyle="1" w:styleId="RPBasisforHeadingStylesBlack">
    <w:name w:val="~RP Basis for Heading Styles Black"/>
    <w:rsid w:val="00FE2FB2"/>
    <w:rPr>
      <w:rFonts w:ascii="Arial" w:hAnsi="Arial"/>
      <w:color w:val="000000" w:themeColor="text1"/>
      <w:sz w:val="28"/>
      <w:lang w:val="en-GB"/>
    </w:rPr>
  </w:style>
  <w:style w:type="paragraph" w:customStyle="1" w:styleId="RPBasisforHeadingStylesGrey">
    <w:name w:val="~RP Basis for Heading Styles Grey"/>
    <w:link w:val="RPBasisforHeadingStylesGreyChar"/>
    <w:rsid w:val="00FE2FB2"/>
    <w:rPr>
      <w:rFonts w:ascii="Arial" w:hAnsi="Arial"/>
      <w:color w:val="5E6167"/>
      <w:sz w:val="28"/>
      <w:lang w:val="en-GB"/>
    </w:rPr>
  </w:style>
  <w:style w:type="paragraph" w:customStyle="1" w:styleId="RPBasisforHeadingStyleRed">
    <w:name w:val="~RP Basis for Heading Style Red"/>
    <w:link w:val="RPBasisforHeadingStyleRedChar"/>
    <w:rsid w:val="00FE2FB2"/>
    <w:rPr>
      <w:rFonts w:ascii="Arial" w:hAnsi="Arial"/>
      <w:color w:val="B5121B"/>
      <w:sz w:val="28"/>
      <w:lang w:val="en-GB"/>
    </w:rPr>
  </w:style>
  <w:style w:type="paragraph" w:customStyle="1" w:styleId="RPBasisforBodyText">
    <w:name w:val="~RP Basis for Body Text"/>
    <w:basedOn w:val="RPBasisforHeadingStyleRed"/>
    <w:rsid w:val="00FE2FB2"/>
    <w:pPr>
      <w:spacing w:after="220"/>
    </w:pPr>
    <w:rPr>
      <w:color w:val="000000" w:themeColor="text1"/>
      <w:sz w:val="22"/>
    </w:rPr>
  </w:style>
  <w:style w:type="paragraph" w:customStyle="1" w:styleId="RPBodyText">
    <w:name w:val="#RP Body Text"/>
    <w:basedOn w:val="RPBasisforBodyText"/>
    <w:qFormat/>
    <w:rsid w:val="00FE2FB2"/>
    <w:pPr>
      <w:ind w:left="284"/>
    </w:pPr>
  </w:style>
  <w:style w:type="paragraph" w:customStyle="1" w:styleId="RPBulletLevel1">
    <w:name w:val="#RP Bullet Level 1"/>
    <w:basedOn w:val="RPBasisforBodyText"/>
    <w:qFormat/>
    <w:rsid w:val="00FE2FB2"/>
    <w:pPr>
      <w:numPr>
        <w:numId w:val="1"/>
      </w:numPr>
      <w:spacing w:before="120" w:after="120" w:line="240" w:lineRule="auto"/>
    </w:pPr>
  </w:style>
  <w:style w:type="paragraph" w:customStyle="1" w:styleId="RPHeading1">
    <w:name w:val="#RP Heading 1"/>
    <w:basedOn w:val="RPBasisforHeadingStyleRed"/>
    <w:link w:val="RPHeading1Char"/>
    <w:rsid w:val="00FE2FB2"/>
    <w:pPr>
      <w:pageBreakBefore/>
      <w:jc w:val="center"/>
    </w:pPr>
    <w:rPr>
      <w:caps/>
      <w:spacing w:val="20"/>
      <w:sz w:val="48"/>
    </w:rPr>
  </w:style>
  <w:style w:type="paragraph" w:customStyle="1" w:styleId="RPHeading2">
    <w:name w:val="#RP Heading 2"/>
    <w:basedOn w:val="RPBasisforHeadingStylesBlack"/>
    <w:next w:val="RPSubheading"/>
    <w:qFormat/>
    <w:rsid w:val="00FE2FB2"/>
    <w:pPr>
      <w:keepNext/>
      <w:pBdr>
        <w:top w:val="single" w:sz="4" w:space="1" w:color="auto"/>
        <w:bottom w:val="single" w:sz="4" w:space="1" w:color="auto"/>
      </w:pBdr>
      <w:jc w:val="center"/>
    </w:pPr>
    <w:rPr>
      <w:caps/>
    </w:rPr>
  </w:style>
  <w:style w:type="paragraph" w:customStyle="1" w:styleId="RPHeading3">
    <w:name w:val="#RP Heading 3"/>
    <w:basedOn w:val="RPBasisforHeadingStylesGrey"/>
    <w:link w:val="RPHeading3Char"/>
    <w:rsid w:val="00FE2FB2"/>
    <w:pPr>
      <w:keepNext/>
    </w:pPr>
  </w:style>
  <w:style w:type="paragraph" w:customStyle="1" w:styleId="RPCaption">
    <w:name w:val="#RP Caption"/>
    <w:basedOn w:val="RPBasisforBodyText"/>
    <w:rsid w:val="00FE2FB2"/>
    <w:pPr>
      <w:numPr>
        <w:numId w:val="2"/>
      </w:numPr>
      <w:jc w:val="center"/>
    </w:pPr>
    <w:rPr>
      <w:i/>
      <w:color w:val="5E6167"/>
      <w:sz w:val="18"/>
    </w:rPr>
  </w:style>
  <w:style w:type="paragraph" w:customStyle="1" w:styleId="RPTOCHeading">
    <w:name w:val="#RP TOC Heading"/>
    <w:basedOn w:val="RPHeading1"/>
    <w:rsid w:val="00FE2FB2"/>
  </w:style>
  <w:style w:type="table" w:styleId="TableGrid">
    <w:name w:val="Table Grid"/>
    <w:basedOn w:val="TableNormal"/>
    <w:uiPriority w:val="59"/>
    <w:rsid w:val="00FE2FB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PBasicTableStyle">
    <w:name w:val="#RP Basic Table Style"/>
    <w:basedOn w:val="TableNormal"/>
    <w:uiPriority w:val="99"/>
    <w:rsid w:val="00FE2FB2"/>
    <w:pPr>
      <w:spacing w:after="0" w:line="240" w:lineRule="auto"/>
    </w:pPr>
    <w:rPr>
      <w:rFonts w:ascii="Arial" w:hAnsi="Arial"/>
      <w:color w:val="000000" w:themeColor="text1"/>
      <w:lang w:val="en-GB"/>
    </w:rPr>
    <w:tblPr>
      <w:jc w:val="center"/>
      <w:tblBorders>
        <w:top w:val="single" w:sz="4" w:space="0" w:color="5E6167"/>
        <w:left w:val="single" w:sz="4" w:space="0" w:color="5E6167"/>
        <w:bottom w:val="single" w:sz="4" w:space="0" w:color="5E6167"/>
        <w:right w:val="single" w:sz="4" w:space="0" w:color="5E6167"/>
        <w:insideH w:val="single" w:sz="4" w:space="0" w:color="5E6167"/>
        <w:insideV w:val="single" w:sz="4" w:space="0" w:color="5E6167"/>
      </w:tblBorders>
    </w:tblPr>
    <w:trPr>
      <w:jc w:val="center"/>
    </w:trPr>
    <w:tblStylePr w:type="firstRow">
      <w:rPr>
        <w:b/>
      </w:rPr>
      <w:tblPr/>
      <w:tcPr>
        <w:shd w:val="clear" w:color="auto" w:fill="AAA38E"/>
      </w:tcPr>
    </w:tblStylePr>
  </w:style>
  <w:style w:type="paragraph" w:customStyle="1" w:styleId="RPCustomerQuestioncontext">
    <w:name w:val="#RP Customer Question context"/>
    <w:rsid w:val="00FE2FB2"/>
    <w:rPr>
      <w:rFonts w:ascii="Arial" w:hAnsi="Arial"/>
      <w:color w:val="5E6167"/>
      <w:lang w:val="en-GB"/>
    </w:rPr>
  </w:style>
  <w:style w:type="paragraph" w:styleId="NoSpacing">
    <w:name w:val="No Spacing"/>
    <w:uiPriority w:val="1"/>
    <w:rsid w:val="00FE2FB2"/>
    <w:pPr>
      <w:spacing w:after="0" w:line="240" w:lineRule="auto"/>
    </w:pPr>
    <w:rPr>
      <w:lang w:val="en-GB"/>
    </w:rPr>
  </w:style>
  <w:style w:type="character" w:styleId="IntenseReference">
    <w:name w:val="Intense Reference"/>
    <w:basedOn w:val="DefaultParagraphFont"/>
    <w:uiPriority w:val="32"/>
    <w:rsid w:val="00FE2FB2"/>
    <w:rPr>
      <w:b/>
      <w:bCs/>
      <w:smallCaps/>
      <w:color w:val="4F81BD" w:themeColor="accent1"/>
      <w:spacing w:val="5"/>
    </w:rPr>
  </w:style>
  <w:style w:type="paragraph" w:customStyle="1" w:styleId="RPCoverPageDate">
    <w:name w:val="#RP Cover Page Date"/>
    <w:qFormat/>
    <w:rsid w:val="00FE2FB2"/>
    <w:pPr>
      <w:spacing w:before="560" w:after="0"/>
      <w:jc w:val="right"/>
    </w:pPr>
    <w:rPr>
      <w:rFonts w:ascii="Arial" w:hAnsi="Arial"/>
      <w:sz w:val="24"/>
      <w:lang w:val="en-GB"/>
    </w:rPr>
  </w:style>
  <w:style w:type="paragraph" w:customStyle="1" w:styleId="RPCoverPageMainTitle">
    <w:name w:val="#RP Cover Page Main Title"/>
    <w:qFormat/>
    <w:rsid w:val="00FE2FB2"/>
    <w:pPr>
      <w:spacing w:before="8600"/>
      <w:ind w:left="-1134"/>
      <w:contextualSpacing/>
    </w:pPr>
    <w:rPr>
      <w:rFonts w:ascii="Arial" w:hAnsi="Arial"/>
      <w:sz w:val="56"/>
      <w:lang w:val="en-GB"/>
    </w:rPr>
  </w:style>
  <w:style w:type="paragraph" w:customStyle="1" w:styleId="RPCoverPageRedFlashText">
    <w:name w:val="#RP Cover Page Red Flash Text"/>
    <w:rsid w:val="00FE2FB2"/>
    <w:pPr>
      <w:spacing w:after="0" w:line="240" w:lineRule="auto"/>
    </w:pPr>
    <w:rPr>
      <w:color w:val="FFFFFF" w:themeColor="background1"/>
      <w:sz w:val="44"/>
      <w:lang w:val="en-GB"/>
    </w:rPr>
  </w:style>
  <w:style w:type="paragraph" w:customStyle="1" w:styleId="RPCoverPageToFromText">
    <w:name w:val="#RP Cover Page To/From Text"/>
    <w:rsid w:val="00FE2FB2"/>
    <w:pPr>
      <w:spacing w:before="400"/>
      <w:ind w:left="-1134"/>
      <w:contextualSpacing/>
    </w:pPr>
    <w:rPr>
      <w:rFonts w:ascii="Arial" w:hAnsi="Arial"/>
      <w:sz w:val="28"/>
      <w:lang w:val="en-GB"/>
    </w:rPr>
  </w:style>
  <w:style w:type="paragraph" w:styleId="Header">
    <w:name w:val="header"/>
    <w:basedOn w:val="Normal"/>
    <w:link w:val="HeaderChar"/>
    <w:unhideWhenUsed/>
    <w:rsid w:val="00FE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2FB2"/>
    <w:rPr>
      <w:lang w:val="en-GB"/>
    </w:rPr>
  </w:style>
  <w:style w:type="paragraph" w:styleId="Footer">
    <w:name w:val="footer"/>
    <w:basedOn w:val="Normal"/>
    <w:link w:val="FooterChar"/>
    <w:unhideWhenUsed/>
    <w:rsid w:val="00FE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E2FB2"/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E2FB2"/>
    <w:pPr>
      <w:spacing w:after="100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rsid w:val="00FE2FB2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E2FB2"/>
    <w:pPr>
      <w:spacing w:after="100"/>
      <w:ind w:left="44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FE2F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nhideWhenUsed/>
    <w:rsid w:val="00FE2F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E2FB2"/>
    <w:rPr>
      <w:rFonts w:ascii="Lucida Grande" w:hAnsi="Lucida Grande" w:cs="Lucida Grande"/>
      <w:sz w:val="18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rsid w:val="00FE2FB2"/>
    <w:rPr>
      <w:rFonts w:ascii="BR-01T" w:eastAsia="Times New Roman" w:hAnsi="BR-01T" w:cs="Times New Roman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FE2FB2"/>
    <w:rPr>
      <w:rFonts w:ascii="BR-01T" w:eastAsia="Times New Roman" w:hAnsi="BR-01T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FE2FB2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FE2FB2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FE2FB2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FE2FB2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FE2FB2"/>
    <w:rPr>
      <w:rFonts w:ascii="Arial" w:eastAsia="Times New Roman" w:hAnsi="Arial" w:cs="Times New Roman"/>
      <w:i/>
      <w:sz w:val="18"/>
      <w:szCs w:val="20"/>
      <w:lang w:val="en-GB"/>
    </w:rPr>
  </w:style>
  <w:style w:type="paragraph" w:styleId="PlainText">
    <w:name w:val="Plain Text"/>
    <w:basedOn w:val="Normal"/>
    <w:link w:val="PlainTextChar"/>
    <w:rsid w:val="00FE2FB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E2FB2"/>
    <w:rPr>
      <w:rFonts w:ascii="Courier New" w:eastAsia="Times New Roman" w:hAnsi="Courier New" w:cs="Courier New"/>
      <w:sz w:val="20"/>
      <w:szCs w:val="20"/>
      <w:lang w:val="en-GB"/>
    </w:rPr>
  </w:style>
  <w:style w:type="character" w:styleId="PageNumber">
    <w:name w:val="page number"/>
    <w:basedOn w:val="DefaultParagraphFont"/>
    <w:rsid w:val="00FE2FB2"/>
  </w:style>
  <w:style w:type="paragraph" w:styleId="BodyTextIndent">
    <w:name w:val="Body Text Indent"/>
    <w:basedOn w:val="Normal"/>
    <w:link w:val="BodyTextIndentChar"/>
    <w:rsid w:val="00FE2FB2"/>
    <w:pPr>
      <w:numPr>
        <w:ilvl w:val="12"/>
      </w:numPr>
      <w:spacing w:after="24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E2FB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NormalWeb">
    <w:name w:val="Normal (Web)"/>
    <w:basedOn w:val="Normal"/>
    <w:uiPriority w:val="99"/>
    <w:rsid w:val="00FE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tle2">
    <w:name w:val="title2"/>
    <w:basedOn w:val="Normal"/>
    <w:rsid w:val="00FE2FB2"/>
    <w:pPr>
      <w:spacing w:after="240" w:line="360" w:lineRule="auto"/>
      <w:jc w:val="center"/>
    </w:pPr>
    <w:rPr>
      <w:rFonts w:ascii="Microsoft Sans Serif" w:eastAsia="Times New Roman" w:hAnsi="Microsoft Sans Serif" w:cs="Times New Roman"/>
      <w:b/>
      <w:smallCaps/>
      <w:szCs w:val="20"/>
    </w:rPr>
  </w:style>
  <w:style w:type="paragraph" w:styleId="BodyText">
    <w:name w:val="Body Text"/>
    <w:basedOn w:val="Normal"/>
    <w:link w:val="BodyTextChar"/>
    <w:rsid w:val="00FE2FB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E2FB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FE2FB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E2FB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rsid w:val="00FE2F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rsid w:val="00FE2FB2"/>
    <w:rPr>
      <w:b/>
      <w:bCs/>
    </w:rPr>
  </w:style>
  <w:style w:type="paragraph" w:customStyle="1" w:styleId="Sch1styleclause">
    <w:name w:val="Sch  (1style) clause"/>
    <w:basedOn w:val="Normal"/>
    <w:rsid w:val="00FE2FB2"/>
    <w:pPr>
      <w:numPr>
        <w:numId w:val="6"/>
      </w:numPr>
      <w:spacing w:after="240" w:line="360" w:lineRule="auto"/>
      <w:jc w:val="both"/>
      <w:outlineLvl w:val="0"/>
    </w:pPr>
    <w:rPr>
      <w:rFonts w:ascii="Microsoft Sans Serif" w:eastAsia="Times New Roman" w:hAnsi="Microsoft Sans Serif" w:cs="Times New Roman"/>
      <w:b/>
      <w:smallCaps/>
      <w:szCs w:val="20"/>
    </w:rPr>
  </w:style>
  <w:style w:type="paragraph" w:customStyle="1" w:styleId="Sch1stylesubclause">
    <w:name w:val="Sch  (1style) sub clause"/>
    <w:basedOn w:val="Normal"/>
    <w:rsid w:val="00FE2FB2"/>
    <w:pPr>
      <w:numPr>
        <w:ilvl w:val="1"/>
        <w:numId w:val="6"/>
      </w:numPr>
      <w:spacing w:after="240" w:line="360" w:lineRule="auto"/>
      <w:jc w:val="both"/>
      <w:outlineLvl w:val="1"/>
    </w:pPr>
    <w:rPr>
      <w:rFonts w:ascii="Microsoft Sans Serif" w:eastAsia="Times New Roman" w:hAnsi="Microsoft Sans Serif" w:cs="Times New Roman"/>
      <w:color w:val="000000"/>
      <w:szCs w:val="20"/>
    </w:rPr>
  </w:style>
  <w:style w:type="paragraph" w:customStyle="1" w:styleId="Sch1stylepara">
    <w:name w:val="Sch (1style) para"/>
    <w:basedOn w:val="Normal"/>
    <w:rsid w:val="00FE2FB2"/>
    <w:pPr>
      <w:numPr>
        <w:ilvl w:val="2"/>
        <w:numId w:val="6"/>
      </w:numPr>
      <w:spacing w:after="240" w:line="360" w:lineRule="auto"/>
      <w:jc w:val="both"/>
    </w:pPr>
    <w:rPr>
      <w:rFonts w:ascii="Microsoft Sans Serif" w:eastAsia="Times New Roman" w:hAnsi="Microsoft Sans Serif" w:cs="Times New Roman"/>
      <w:szCs w:val="20"/>
    </w:rPr>
  </w:style>
  <w:style w:type="paragraph" w:customStyle="1" w:styleId="Sch1stylesubpara">
    <w:name w:val="Sch (1style) sub para"/>
    <w:basedOn w:val="Heading4"/>
    <w:rsid w:val="00FE2FB2"/>
    <w:pPr>
      <w:numPr>
        <w:ilvl w:val="3"/>
        <w:numId w:val="6"/>
      </w:numPr>
      <w:jc w:val="both"/>
    </w:pPr>
    <w:rPr>
      <w:rFonts w:ascii="Microsoft Sans Serif" w:hAnsi="Microsoft Sans Serif"/>
      <w:sz w:val="22"/>
      <w:lang w:val="en-GB"/>
    </w:rPr>
  </w:style>
  <w:style w:type="paragraph" w:customStyle="1" w:styleId="Defa">
    <w:name w:val="Def (a)"/>
    <w:basedOn w:val="Normal"/>
    <w:rsid w:val="00FE2FB2"/>
    <w:pPr>
      <w:tabs>
        <w:tab w:val="num" w:pos="425"/>
      </w:tabs>
      <w:spacing w:after="240" w:line="360" w:lineRule="auto"/>
      <w:ind w:left="425" w:hanging="425"/>
      <w:jc w:val="both"/>
    </w:pPr>
    <w:rPr>
      <w:rFonts w:ascii="Microsoft Sans Serif" w:eastAsia="Times New Roman" w:hAnsi="Microsoft Sans Serif" w:cs="Times New Roman"/>
      <w:szCs w:val="20"/>
    </w:rPr>
  </w:style>
  <w:style w:type="paragraph" w:customStyle="1" w:styleId="Defi">
    <w:name w:val="Def (i)"/>
    <w:basedOn w:val="Normal"/>
    <w:rsid w:val="00FE2FB2"/>
    <w:pPr>
      <w:tabs>
        <w:tab w:val="left" w:pos="851"/>
        <w:tab w:val="num" w:pos="1145"/>
      </w:tabs>
      <w:spacing w:after="240" w:line="360" w:lineRule="auto"/>
      <w:ind w:left="425"/>
      <w:jc w:val="both"/>
    </w:pPr>
    <w:rPr>
      <w:rFonts w:ascii="Microsoft Sans Serif" w:eastAsia="Times New Roman" w:hAnsi="Microsoft Sans Serif" w:cs="Times New Roman"/>
      <w:szCs w:val="20"/>
    </w:rPr>
  </w:style>
  <w:style w:type="character" w:customStyle="1" w:styleId="searchword1">
    <w:name w:val="searchword1"/>
    <w:rsid w:val="00FE2FB2"/>
    <w:rPr>
      <w:shd w:val="clear" w:color="auto" w:fill="FFFF00"/>
    </w:rPr>
  </w:style>
  <w:style w:type="character" w:customStyle="1" w:styleId="searchword2">
    <w:name w:val="searchword2"/>
    <w:rsid w:val="00FE2FB2"/>
    <w:rPr>
      <w:shd w:val="clear" w:color="auto" w:fill="FFFF00"/>
    </w:rPr>
  </w:style>
  <w:style w:type="character" w:styleId="CommentReference">
    <w:name w:val="annotation reference"/>
    <w:rsid w:val="00FE2F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E2F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E2FB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E2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E2FB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AgtLevel1Heading">
    <w:name w:val="Agt/Level1 Heading"/>
    <w:basedOn w:val="Normal"/>
    <w:rsid w:val="00FE2FB2"/>
    <w:pPr>
      <w:keepNext/>
      <w:numPr>
        <w:numId w:val="10"/>
      </w:numPr>
      <w:spacing w:after="240" w:line="288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AgtLevel2">
    <w:name w:val="Agt/Level2"/>
    <w:basedOn w:val="Normal"/>
    <w:rsid w:val="00FE2FB2"/>
    <w:pPr>
      <w:numPr>
        <w:ilvl w:val="1"/>
        <w:numId w:val="10"/>
      </w:numPr>
      <w:spacing w:after="240" w:line="288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LOLglOtherL1">
    <w:name w:val="LOLglOther_L1"/>
    <w:basedOn w:val="Normal"/>
    <w:next w:val="Normal"/>
    <w:rsid w:val="00FE2FB2"/>
    <w:pPr>
      <w:keepNext/>
      <w:numPr>
        <w:numId w:val="1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OLglOtherL2">
    <w:name w:val="LOLglOther_L2"/>
    <w:basedOn w:val="LOLglOtherL1"/>
    <w:next w:val="Normal"/>
    <w:rsid w:val="00FE2FB2"/>
    <w:pPr>
      <w:keepNext w:val="0"/>
      <w:numPr>
        <w:ilvl w:val="1"/>
      </w:numPr>
      <w:tabs>
        <w:tab w:val="clear" w:pos="720"/>
        <w:tab w:val="num" w:pos="360"/>
      </w:tabs>
      <w:outlineLvl w:val="1"/>
    </w:pPr>
  </w:style>
  <w:style w:type="paragraph" w:customStyle="1" w:styleId="LOLglOtherL3">
    <w:name w:val="LOLglOther_L3"/>
    <w:basedOn w:val="LOLglOtherL2"/>
    <w:next w:val="Normal"/>
    <w:rsid w:val="00FE2FB2"/>
    <w:pPr>
      <w:numPr>
        <w:ilvl w:val="2"/>
      </w:numPr>
      <w:tabs>
        <w:tab w:val="clear" w:pos="1699"/>
        <w:tab w:val="num" w:pos="360"/>
      </w:tabs>
      <w:outlineLvl w:val="2"/>
    </w:pPr>
  </w:style>
  <w:style w:type="paragraph" w:customStyle="1" w:styleId="LOLglOtherL4">
    <w:name w:val="LOLglOther_L4"/>
    <w:basedOn w:val="LOLglOtherL3"/>
    <w:next w:val="Normal"/>
    <w:rsid w:val="00FE2FB2"/>
    <w:pPr>
      <w:numPr>
        <w:ilvl w:val="3"/>
      </w:numPr>
      <w:tabs>
        <w:tab w:val="clear" w:pos="2419"/>
        <w:tab w:val="num" w:pos="360"/>
      </w:tabs>
      <w:outlineLvl w:val="3"/>
    </w:pPr>
  </w:style>
  <w:style w:type="paragraph" w:customStyle="1" w:styleId="LOLglOtherL5">
    <w:name w:val="LOLglOther_L5"/>
    <w:basedOn w:val="LOLglOtherL4"/>
    <w:next w:val="Normal"/>
    <w:rsid w:val="00FE2FB2"/>
    <w:pPr>
      <w:numPr>
        <w:ilvl w:val="4"/>
      </w:numPr>
      <w:tabs>
        <w:tab w:val="clear" w:pos="3139"/>
        <w:tab w:val="num" w:pos="360"/>
      </w:tabs>
      <w:outlineLvl w:val="4"/>
    </w:pPr>
  </w:style>
  <w:style w:type="paragraph" w:customStyle="1" w:styleId="LOLglOtherL6">
    <w:name w:val="LOLglOther_L6"/>
    <w:basedOn w:val="LOLglOtherL5"/>
    <w:next w:val="Normal"/>
    <w:rsid w:val="00FE2FB2"/>
    <w:pPr>
      <w:numPr>
        <w:ilvl w:val="5"/>
      </w:numPr>
      <w:tabs>
        <w:tab w:val="clear" w:pos="3859"/>
        <w:tab w:val="num" w:pos="360"/>
      </w:tabs>
      <w:outlineLvl w:val="5"/>
    </w:pPr>
  </w:style>
  <w:style w:type="paragraph" w:customStyle="1" w:styleId="LOLglOtherL7">
    <w:name w:val="LOLglOther_L7"/>
    <w:basedOn w:val="LOLglOtherL6"/>
    <w:next w:val="Normal"/>
    <w:rsid w:val="00FE2FB2"/>
    <w:pPr>
      <w:numPr>
        <w:ilvl w:val="6"/>
      </w:numPr>
      <w:tabs>
        <w:tab w:val="clear" w:pos="4579"/>
        <w:tab w:val="num" w:pos="360"/>
      </w:tabs>
      <w:outlineLvl w:val="6"/>
    </w:pPr>
  </w:style>
  <w:style w:type="paragraph" w:customStyle="1" w:styleId="RPSubheading">
    <w:name w:val="#RP Subheading"/>
    <w:basedOn w:val="RPHeading3"/>
    <w:link w:val="RPSubheadingChar"/>
    <w:qFormat/>
    <w:rsid w:val="00FE2FB2"/>
  </w:style>
  <w:style w:type="character" w:customStyle="1" w:styleId="RPBasisforHeadingStylesGreyChar">
    <w:name w:val="~RP Basis for Heading Styles Grey Char"/>
    <w:basedOn w:val="DefaultParagraphFont"/>
    <w:link w:val="RPBasisforHeadingStylesGrey"/>
    <w:rsid w:val="00FE2FB2"/>
    <w:rPr>
      <w:rFonts w:ascii="Arial" w:hAnsi="Arial"/>
      <w:color w:val="5E6167"/>
      <w:sz w:val="28"/>
      <w:lang w:val="en-GB"/>
    </w:rPr>
  </w:style>
  <w:style w:type="character" w:customStyle="1" w:styleId="RPHeading3Char">
    <w:name w:val="#RP Heading 3 Char"/>
    <w:basedOn w:val="RPBasisforHeadingStylesGreyChar"/>
    <w:link w:val="RPHeading3"/>
    <w:rsid w:val="00FE2FB2"/>
    <w:rPr>
      <w:rFonts w:ascii="Arial" w:hAnsi="Arial"/>
      <w:color w:val="5E6167"/>
      <w:sz w:val="28"/>
      <w:lang w:val="en-GB"/>
    </w:rPr>
  </w:style>
  <w:style w:type="character" w:customStyle="1" w:styleId="RPSubheadingChar">
    <w:name w:val="#RP Subheading Char"/>
    <w:basedOn w:val="RPHeading3Char"/>
    <w:link w:val="RPSubheading"/>
    <w:rsid w:val="00FE2FB2"/>
    <w:rPr>
      <w:rFonts w:ascii="Arial" w:hAnsi="Arial"/>
      <w:color w:val="5E6167"/>
      <w:sz w:val="28"/>
      <w:lang w:val="en-GB"/>
    </w:rPr>
  </w:style>
  <w:style w:type="character" w:styleId="PlaceholderText">
    <w:name w:val="Placeholder Text"/>
    <w:basedOn w:val="DefaultParagraphFont"/>
    <w:uiPriority w:val="99"/>
    <w:semiHidden/>
    <w:rsid w:val="00FE2FB2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2FB2"/>
    <w:pPr>
      <w:spacing w:after="100"/>
      <w:ind w:left="660"/>
    </w:pPr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rsid w:val="00FE2FB2"/>
    <w:pPr>
      <w:spacing w:line="259" w:lineRule="auto"/>
      <w:outlineLvl w:val="9"/>
    </w:pPr>
    <w:rPr>
      <w:rFonts w:asciiTheme="majorHAnsi" w:hAnsiTheme="majorHAnsi"/>
      <w:lang w:val="en-US"/>
    </w:rPr>
  </w:style>
  <w:style w:type="paragraph" w:customStyle="1" w:styleId="rptop">
    <w:name w:val="#rptop"/>
    <w:basedOn w:val="RPHeading1"/>
    <w:next w:val="RPHeading2"/>
    <w:link w:val="rptopChar"/>
    <w:qFormat/>
    <w:rsid w:val="00FE2FB2"/>
    <w:pPr>
      <w:outlineLvl w:val="0"/>
    </w:pPr>
  </w:style>
  <w:style w:type="character" w:customStyle="1" w:styleId="RPBasisforHeadingStyleRedChar">
    <w:name w:val="~RP Basis for Heading Style Red Char"/>
    <w:basedOn w:val="DefaultParagraphFont"/>
    <w:link w:val="RPBasisforHeadingStyleRed"/>
    <w:rsid w:val="00FE2FB2"/>
    <w:rPr>
      <w:rFonts w:ascii="Arial" w:hAnsi="Arial"/>
      <w:color w:val="B5121B"/>
      <w:sz w:val="28"/>
      <w:lang w:val="en-GB"/>
    </w:rPr>
  </w:style>
  <w:style w:type="character" w:customStyle="1" w:styleId="RPHeading1Char">
    <w:name w:val="#RP Heading 1 Char"/>
    <w:basedOn w:val="RPBasisforHeadingStyleRedChar"/>
    <w:link w:val="RPHeading1"/>
    <w:rsid w:val="00FE2FB2"/>
    <w:rPr>
      <w:rFonts w:ascii="Arial" w:hAnsi="Arial"/>
      <w:caps/>
      <w:color w:val="B5121B"/>
      <w:spacing w:val="20"/>
      <w:sz w:val="48"/>
      <w:lang w:val="en-GB"/>
    </w:rPr>
  </w:style>
  <w:style w:type="character" w:customStyle="1" w:styleId="rptopChar">
    <w:name w:val="#rptop Char"/>
    <w:basedOn w:val="RPHeading1Char"/>
    <w:link w:val="rptop"/>
    <w:rsid w:val="00FE2FB2"/>
    <w:rPr>
      <w:rFonts w:ascii="Arial" w:hAnsi="Arial"/>
      <w:caps/>
      <w:color w:val="B5121B"/>
      <w:spacing w:val="20"/>
      <w:sz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7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1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7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1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86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0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4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6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2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9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epau\Desktop\RedPixie%20-%20SOW%20-%20Template%20v%201.3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BAD050BED84D64B7EE9D3340F41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F9D04-16F2-46B2-B61F-57E06730CD34}"/>
      </w:docPartPr>
      <w:docPartBody>
        <w:p w:rsidR="00BB6760" w:rsidRDefault="00AB2D5A">
          <w:pPr>
            <w:pStyle w:val="72BAD050BED84D64B7EE9D3340F41F54"/>
          </w:pPr>
          <w:r w:rsidRPr="005812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-01T">
    <w:altName w:val="Arial Rounded MT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5A"/>
    <w:rsid w:val="000919FE"/>
    <w:rsid w:val="00331438"/>
    <w:rsid w:val="00475A5E"/>
    <w:rsid w:val="005D4620"/>
    <w:rsid w:val="00AB2D5A"/>
    <w:rsid w:val="00BB6760"/>
    <w:rsid w:val="00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BAD050BED84D64B7EE9D3340F41F54">
    <w:name w:val="72BAD050BED84D64B7EE9D3340F41F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b0e1264-9290-47f1-ab24-9f8b720bd76c">
      <UserInfo>
        <DisplayName>Paul Stevens</DisplayName>
        <AccountId>102</AccountId>
        <AccountType/>
      </UserInfo>
      <UserInfo>
        <DisplayName>Rob Neal</DisplayName>
        <AccountId>97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972FCAAA2A94DB4F1E9635B0F48A4" ma:contentTypeVersion="2" ma:contentTypeDescription="Create a new document." ma:contentTypeScope="" ma:versionID="e3b6526c97640da9233a0393c4ce4a7c">
  <xsd:schema xmlns:xsd="http://www.w3.org/2001/XMLSchema" xmlns:xs="http://www.w3.org/2001/XMLSchema" xmlns:p="http://schemas.microsoft.com/office/2006/metadata/properties" xmlns:ns2="9b0e1264-9290-47f1-ab24-9f8b720bd76c" targetNamespace="http://schemas.microsoft.com/office/2006/metadata/properties" ma:root="true" ma:fieldsID="9afe479331af0a415cbc0daaa7fbe316" ns2:_="">
    <xsd:import namespace="9b0e1264-9290-47f1-ab24-9f8b720bd7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e1264-9290-47f1-ab24-9f8b720bd7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7EFD3-E25A-4800-9238-62926408AD9B}"/>
</file>

<file path=customXml/itemProps2.xml><?xml version="1.0" encoding="utf-8"?>
<ds:datastoreItem xmlns:ds="http://schemas.openxmlformats.org/officeDocument/2006/customXml" ds:itemID="{5CC0A082-6015-4933-BC76-EBA7D409FC3C}"/>
</file>

<file path=customXml/itemProps3.xml><?xml version="1.0" encoding="utf-8"?>
<ds:datastoreItem xmlns:ds="http://schemas.openxmlformats.org/officeDocument/2006/customXml" ds:itemID="{215EA9BF-B601-40E2-A0B1-3EAAC79FA792}"/>
</file>

<file path=customXml/itemProps4.xml><?xml version="1.0" encoding="utf-8"?>
<ds:datastoreItem xmlns:ds="http://schemas.openxmlformats.org/officeDocument/2006/customXml" ds:itemID="{B7BA8F3E-25B4-4A38-98C2-F70228E6036D}"/>
</file>

<file path=docProps/app.xml><?xml version="1.0" encoding="utf-8"?>
<Properties xmlns="http://schemas.openxmlformats.org/officeDocument/2006/extended-properties" xmlns:vt="http://schemas.openxmlformats.org/officeDocument/2006/docPropsVTypes">
  <Template>RedPixie - SOW - Template v 1.3.dotm</Template>
  <TotalTime>50</TotalTime>
  <Pages>1</Pages>
  <Words>19</Words>
  <Characters>118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&lt;&lt;SOW TITLE&gt;&gt;</vt:lpstr>
    </vt:vector>
  </TitlesOfParts>
  <Manager/>
  <Company>RedPixie Ltd</Company>
  <LinksUpToDate>false</LinksUpToDate>
  <CharactersWithSpaces>134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&lt;&lt;SOW TITLE&gt;&gt;</dc:title>
  <dc:subject>Proposal</dc:subject>
  <dc:creator>Paul Greer</dc:creator>
  <cp:keywords/>
  <dc:description/>
  <cp:lastModifiedBy>Paul Greer</cp:lastModifiedBy>
  <cp:revision>8</cp:revision>
  <cp:lastPrinted>2014-05-07T09:54:00Z</cp:lastPrinted>
  <dcterms:created xsi:type="dcterms:W3CDTF">2015-03-27T13:52:00Z</dcterms:created>
  <dcterms:modified xsi:type="dcterms:W3CDTF">2015-04-27T09:56:00Z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_Name">
    <vt:lpwstr>&lt;&lt;CLIENT CONTACT&gt;&gt;</vt:lpwstr>
  </property>
  <property fmtid="{D5CDD505-2E9C-101B-9397-08002B2CF9AE}" pid="3" name="Client_Company">
    <vt:lpwstr>&lt;&lt;CLIENT COMPANY&gt;&gt;</vt:lpwstr>
  </property>
  <property fmtid="{D5CDD505-2E9C-101B-9397-08002B2CF9AE}" pid="4" name="Presenter">
    <vt:lpwstr>&lt;&lt;RP AUTHOR&gt;&gt;</vt:lpwstr>
  </property>
  <property fmtid="{D5CDD505-2E9C-101B-9397-08002B2CF9AE}" pid="5" name="ContentTypeId">
    <vt:lpwstr>0x01010074F972FCAAA2A94DB4F1E9635B0F48A4</vt:lpwstr>
  </property>
</Properties>
</file>